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4A3E" w14:textId="757719EB" w:rsidR="00000000" w:rsidRPr="00187035" w:rsidRDefault="00162EBC" w:rsidP="00187035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A42D9" wp14:editId="79378CE1">
                <wp:simplePos x="0" y="0"/>
                <wp:positionH relativeFrom="column">
                  <wp:posOffset>-1821180</wp:posOffset>
                </wp:positionH>
                <wp:positionV relativeFrom="paragraph">
                  <wp:posOffset>-259080</wp:posOffset>
                </wp:positionV>
                <wp:extent cx="3025140" cy="1203960"/>
                <wp:effectExtent l="0" t="0" r="0" b="0"/>
                <wp:wrapNone/>
                <wp:docPr id="20087113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9E96F" w14:textId="77777777" w:rsidR="00162EBC" w:rsidRPr="00162EBC" w:rsidRDefault="00162EBC" w:rsidP="00162EBC">
                            <w:pPr>
                              <w:spacing w:before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62EB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Name – Biswanath Singh</w:t>
                            </w:r>
                          </w:p>
                          <w:p w14:paraId="0A6D14F4" w14:textId="77777777" w:rsidR="00162EBC" w:rsidRPr="00162EBC" w:rsidRDefault="00162EBC" w:rsidP="00162EBC">
                            <w:pPr>
                              <w:spacing w:before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62EB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Registration no – 2023JULB01040</w:t>
                            </w:r>
                          </w:p>
                          <w:p w14:paraId="15C98F03" w14:textId="77777777" w:rsidR="00162EBC" w:rsidRPr="00162EBC" w:rsidRDefault="00162EBC" w:rsidP="00162EBC">
                            <w:pPr>
                              <w:spacing w:before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62EB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POWER BI REPORT</w:t>
                            </w:r>
                          </w:p>
                          <w:p w14:paraId="24A91D97" w14:textId="77777777" w:rsidR="00162EBC" w:rsidRDefault="00162E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A42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3.4pt;margin-top:-20.4pt;width:238.2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" filled="f" stroked="f" strokeweight=".5pt">
                <v:textbox>
                  <w:txbxContent>
                    <w:p w14:paraId="4DA9E96F" w14:textId="77777777" w:rsidR="00162EBC" w:rsidRPr="00162EBC" w:rsidRDefault="00162EBC" w:rsidP="00162EBC">
                      <w:pPr>
                        <w:spacing w:before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62EB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Name – Biswanath Singh</w:t>
                      </w:r>
                    </w:p>
                    <w:p w14:paraId="0A6D14F4" w14:textId="77777777" w:rsidR="00162EBC" w:rsidRPr="00162EBC" w:rsidRDefault="00162EBC" w:rsidP="00162EBC">
                      <w:pPr>
                        <w:spacing w:before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62EB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Registration no – 2023JULB01040</w:t>
                      </w:r>
                    </w:p>
                    <w:p w14:paraId="15C98F03" w14:textId="77777777" w:rsidR="00162EBC" w:rsidRPr="00162EBC" w:rsidRDefault="00162EBC" w:rsidP="00162EBC">
                      <w:pPr>
                        <w:spacing w:before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62EB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POWER BI REPORT</w:t>
                      </w:r>
                    </w:p>
                    <w:p w14:paraId="24A91D97" w14:textId="77777777" w:rsidR="00162EBC" w:rsidRDefault="00162EBC"/>
                  </w:txbxContent>
                </v:textbox>
              </v:shape>
            </w:pict>
          </mc:Fallback>
        </mc:AlternateContent>
      </w:r>
    </w:p>
    <w:p w14:paraId="2A877208" w14:textId="77777777" w:rsidR="00187035" w:rsidRPr="00187035" w:rsidRDefault="00187035" w:rsidP="00187035">
      <w:pPr>
        <w:rPr>
          <w:color w:val="000000" w:themeColor="text1"/>
        </w:rPr>
      </w:pPr>
    </w:p>
    <w:p w14:paraId="74EAA1F0" w14:textId="10E5B1BA" w:rsidR="00187035" w:rsidRPr="00187035" w:rsidRDefault="00187035" w:rsidP="00187035">
      <w:pPr>
        <w:rPr>
          <w:color w:val="000000" w:themeColor="text1"/>
        </w:rPr>
      </w:pPr>
    </w:p>
    <w:p w14:paraId="62C207CD" w14:textId="6A97BEB1" w:rsidR="00187035" w:rsidRPr="00187035" w:rsidRDefault="00F55434" w:rsidP="00187035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82772" wp14:editId="0A58D968">
                <wp:simplePos x="0" y="0"/>
                <wp:positionH relativeFrom="leftMargin">
                  <wp:align>right</wp:align>
                </wp:positionH>
                <wp:positionV relativeFrom="paragraph">
                  <wp:posOffset>208915</wp:posOffset>
                </wp:positionV>
                <wp:extent cx="2080260" cy="320040"/>
                <wp:effectExtent l="0" t="0" r="0" b="3810"/>
                <wp:wrapNone/>
                <wp:docPr id="16328940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9DB3D" w14:textId="22E36E7B" w:rsidR="00F55434" w:rsidRPr="00F55434" w:rsidRDefault="00F5543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5543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EXCEL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2772" id="Text Box 2" o:spid="_x0000_s1027" type="#_x0000_t202" style="position:absolute;margin-left:112.6pt;margin-top:16.45pt;width:163.8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tLgIAAFs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" fillcolor="white [3201]" stroked="f" strokeweight=".5pt">
                <v:textbox>
                  <w:txbxContent>
                    <w:p w14:paraId="7859DB3D" w14:textId="22E36E7B" w:rsidR="00F55434" w:rsidRPr="00F55434" w:rsidRDefault="00F5543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5543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EXCEL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5A6960" w14:textId="084360C8" w:rsidR="00187035" w:rsidRPr="00187035" w:rsidRDefault="00F55434" w:rsidP="00187035">
      <w:pPr>
        <w:rPr>
          <w:b/>
          <w:bCs/>
          <w:color w:val="000000" w:themeColor="text1"/>
          <w:sz w:val="40"/>
          <w:szCs w:val="40"/>
        </w:rPr>
      </w:pPr>
      <w:r w:rsidRPr="00F55434">
        <w:rPr>
          <w:b/>
          <w:bCs/>
          <w:color w:val="000000" w:themeColor="text1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BA74AFC" wp14:editId="11BE70C8">
            <wp:simplePos x="0" y="0"/>
            <wp:positionH relativeFrom="column">
              <wp:posOffset>-2217420</wp:posOffset>
            </wp:positionH>
            <wp:positionV relativeFrom="paragraph">
              <wp:posOffset>386080</wp:posOffset>
            </wp:positionV>
            <wp:extent cx="7614920" cy="2827020"/>
            <wp:effectExtent l="0" t="0" r="5080" b="0"/>
            <wp:wrapNone/>
            <wp:docPr id="98240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030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9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A96B2" w14:textId="3479B011" w:rsidR="007D659F" w:rsidRDefault="007D659F" w:rsidP="00187035">
      <w:pPr>
        <w:rPr>
          <w:b/>
          <w:bCs/>
          <w:color w:val="000000" w:themeColor="text1"/>
          <w:sz w:val="40"/>
          <w:szCs w:val="40"/>
        </w:rPr>
      </w:pPr>
    </w:p>
    <w:p w14:paraId="365D61DA" w14:textId="7C2EF4EA" w:rsidR="007D659F" w:rsidRDefault="007D659F" w:rsidP="00187035">
      <w:pPr>
        <w:rPr>
          <w:b/>
          <w:bCs/>
          <w:color w:val="000000" w:themeColor="text1"/>
          <w:sz w:val="40"/>
          <w:szCs w:val="40"/>
        </w:rPr>
      </w:pPr>
    </w:p>
    <w:p w14:paraId="377AF086" w14:textId="65BA01D3" w:rsidR="007D659F" w:rsidRPr="00187035" w:rsidRDefault="007D659F" w:rsidP="00187035">
      <w:pPr>
        <w:rPr>
          <w:b/>
          <w:bCs/>
          <w:color w:val="000000" w:themeColor="text1"/>
          <w:sz w:val="40"/>
          <w:szCs w:val="40"/>
        </w:rPr>
      </w:pPr>
    </w:p>
    <w:p w14:paraId="15203C2E" w14:textId="5ED243AB" w:rsidR="00187035" w:rsidRPr="00187035" w:rsidRDefault="00187035" w:rsidP="00187035">
      <w:pPr>
        <w:rPr>
          <w:color w:val="000000" w:themeColor="text1"/>
        </w:rPr>
      </w:pPr>
    </w:p>
    <w:p w14:paraId="4E13BF6C" w14:textId="6C575995" w:rsidR="00187035" w:rsidRPr="00187035" w:rsidRDefault="00187035" w:rsidP="00187035">
      <w:pPr>
        <w:rPr>
          <w:color w:val="000000" w:themeColor="text1"/>
        </w:rPr>
      </w:pPr>
    </w:p>
    <w:p w14:paraId="296144F3" w14:textId="2389F31A" w:rsidR="00187035" w:rsidRPr="00187035" w:rsidRDefault="00187035" w:rsidP="00187035">
      <w:pPr>
        <w:rPr>
          <w:color w:val="000000" w:themeColor="text1"/>
        </w:rPr>
      </w:pPr>
    </w:p>
    <w:p w14:paraId="54F7A4B1" w14:textId="5A7B8383" w:rsidR="00187035" w:rsidRPr="00187035" w:rsidRDefault="00F55434" w:rsidP="00187035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D7CAC" wp14:editId="7C70FFA0">
                <wp:simplePos x="0" y="0"/>
                <wp:positionH relativeFrom="leftMargin">
                  <wp:posOffset>129540</wp:posOffset>
                </wp:positionH>
                <wp:positionV relativeFrom="paragraph">
                  <wp:posOffset>432435</wp:posOffset>
                </wp:positionV>
                <wp:extent cx="2080260" cy="320040"/>
                <wp:effectExtent l="0" t="0" r="0" b="3810"/>
                <wp:wrapNone/>
                <wp:docPr id="12187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4B42B" w14:textId="21891B20" w:rsidR="00F55434" w:rsidRPr="00F55434" w:rsidRDefault="00F55434" w:rsidP="00F5543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POWERBI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7CAC" id="_x0000_s1028" type="#_x0000_t202" style="position:absolute;margin-left:10.2pt;margin-top:34.05pt;width:163.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" filled="f" stroked="f" strokeweight=".5pt">
                <v:textbox>
                  <w:txbxContent>
                    <w:p w14:paraId="4064B42B" w14:textId="21891B20" w:rsidR="00F55434" w:rsidRPr="00F55434" w:rsidRDefault="00F55434" w:rsidP="00F5543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POWERBI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CAEA45" w14:textId="1D15904B" w:rsidR="00187035" w:rsidRPr="00187035" w:rsidRDefault="00187035" w:rsidP="00187035">
      <w:pPr>
        <w:rPr>
          <w:color w:val="000000" w:themeColor="text1"/>
        </w:rPr>
      </w:pPr>
    </w:p>
    <w:p w14:paraId="041D87FA" w14:textId="09A5B16C" w:rsidR="00187035" w:rsidRPr="00187035" w:rsidRDefault="00162EBC" w:rsidP="00187035">
      <w:pPr>
        <w:rPr>
          <w:color w:val="000000" w:themeColor="text1"/>
        </w:rPr>
      </w:pPr>
      <w:r w:rsidRPr="007D659F">
        <w:rPr>
          <w:b/>
          <w:bCs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4E6CCF0" wp14:editId="6AC5964F">
            <wp:simplePos x="0" y="0"/>
            <wp:positionH relativeFrom="column">
              <wp:posOffset>-2164080</wp:posOffset>
            </wp:positionH>
            <wp:positionV relativeFrom="paragraph">
              <wp:posOffset>212090</wp:posOffset>
            </wp:positionV>
            <wp:extent cx="7583170" cy="4358640"/>
            <wp:effectExtent l="0" t="0" r="0" b="3810"/>
            <wp:wrapNone/>
            <wp:docPr id="550191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9186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20D90" w14:textId="77777777" w:rsidR="00187035" w:rsidRPr="00187035" w:rsidRDefault="00187035" w:rsidP="00187035">
      <w:pPr>
        <w:rPr>
          <w:color w:val="000000" w:themeColor="text1"/>
        </w:rPr>
      </w:pPr>
    </w:p>
    <w:p w14:paraId="47A10154" w14:textId="77777777" w:rsidR="00187035" w:rsidRPr="00187035" w:rsidRDefault="00187035" w:rsidP="00187035">
      <w:pPr>
        <w:rPr>
          <w:color w:val="000000" w:themeColor="text1"/>
        </w:rPr>
      </w:pPr>
    </w:p>
    <w:p w14:paraId="13C8B19D" w14:textId="77777777" w:rsidR="00187035" w:rsidRPr="00187035" w:rsidRDefault="00187035" w:rsidP="00187035">
      <w:pPr>
        <w:rPr>
          <w:color w:val="000000" w:themeColor="text1"/>
        </w:rPr>
      </w:pPr>
    </w:p>
    <w:p w14:paraId="1B5BF04C" w14:textId="77777777" w:rsidR="00187035" w:rsidRPr="00187035" w:rsidRDefault="00187035" w:rsidP="00187035">
      <w:pPr>
        <w:rPr>
          <w:color w:val="000000" w:themeColor="text1"/>
        </w:rPr>
      </w:pPr>
    </w:p>
    <w:p w14:paraId="73D30F0E" w14:textId="77777777" w:rsidR="00187035" w:rsidRPr="00187035" w:rsidRDefault="00187035" w:rsidP="00187035">
      <w:pPr>
        <w:rPr>
          <w:color w:val="000000" w:themeColor="text1"/>
        </w:rPr>
      </w:pPr>
    </w:p>
    <w:p w14:paraId="1F75D741" w14:textId="77777777" w:rsidR="00187035" w:rsidRPr="00187035" w:rsidRDefault="00187035" w:rsidP="00187035">
      <w:pPr>
        <w:rPr>
          <w:color w:val="000000" w:themeColor="text1"/>
        </w:rPr>
      </w:pPr>
    </w:p>
    <w:p w14:paraId="66EA2CBD" w14:textId="77777777" w:rsidR="00187035" w:rsidRPr="00187035" w:rsidRDefault="00187035" w:rsidP="00187035">
      <w:pPr>
        <w:rPr>
          <w:color w:val="000000" w:themeColor="text1"/>
        </w:rPr>
      </w:pPr>
    </w:p>
    <w:p w14:paraId="1D8D5ECA" w14:textId="77777777" w:rsidR="00187035" w:rsidRPr="00187035" w:rsidRDefault="00187035" w:rsidP="00187035">
      <w:pPr>
        <w:rPr>
          <w:color w:val="000000" w:themeColor="text1"/>
        </w:rPr>
      </w:pPr>
    </w:p>
    <w:p w14:paraId="128546FD" w14:textId="77777777" w:rsidR="00187035" w:rsidRPr="00187035" w:rsidRDefault="00187035" w:rsidP="00187035">
      <w:pPr>
        <w:rPr>
          <w:color w:val="000000" w:themeColor="text1"/>
        </w:rPr>
      </w:pPr>
    </w:p>
    <w:p w14:paraId="12E9F620" w14:textId="77777777" w:rsidR="00187035" w:rsidRPr="00187035" w:rsidRDefault="00187035" w:rsidP="00187035">
      <w:pPr>
        <w:rPr>
          <w:color w:val="000000" w:themeColor="text1"/>
        </w:rPr>
      </w:pPr>
    </w:p>
    <w:p w14:paraId="490DDE05" w14:textId="77777777" w:rsidR="00162EBC" w:rsidRDefault="00162EBC" w:rsidP="00187035">
      <w:pPr>
        <w:rPr>
          <w:b/>
          <w:bCs/>
          <w:color w:val="000000" w:themeColor="text1"/>
          <w:sz w:val="28"/>
          <w:szCs w:val="28"/>
        </w:rPr>
      </w:pPr>
    </w:p>
    <w:p w14:paraId="307BABD9" w14:textId="77777777" w:rsidR="00162EBC" w:rsidRDefault="00162EBC" w:rsidP="00187035">
      <w:pPr>
        <w:rPr>
          <w:b/>
          <w:bCs/>
          <w:color w:val="000000" w:themeColor="text1"/>
          <w:sz w:val="28"/>
          <w:szCs w:val="28"/>
        </w:rPr>
      </w:pPr>
    </w:p>
    <w:p w14:paraId="28F9AC27" w14:textId="77777777" w:rsidR="00162EBC" w:rsidRDefault="00162EBC" w:rsidP="00187035">
      <w:pPr>
        <w:rPr>
          <w:b/>
          <w:bCs/>
          <w:color w:val="000000" w:themeColor="text1"/>
          <w:sz w:val="28"/>
          <w:szCs w:val="28"/>
        </w:rPr>
      </w:pPr>
    </w:p>
    <w:p w14:paraId="4FF0A64B" w14:textId="137C774E" w:rsidR="00187035" w:rsidRPr="00187035" w:rsidRDefault="00187035" w:rsidP="00187035">
      <w:pPr>
        <w:rPr>
          <w:b/>
          <w:bCs/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Business Analytics Pre-Report: BISWA STORES</w:t>
      </w:r>
    </w:p>
    <w:p w14:paraId="5E285BB8" w14:textId="77777777" w:rsidR="00187035" w:rsidRPr="00187035" w:rsidRDefault="00187035" w:rsidP="00187035">
      <w:pPr>
        <w:rPr>
          <w:b/>
          <w:bCs/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1. Understanding the Problem: Unleashing Potential</w:t>
      </w:r>
    </w:p>
    <w:p w14:paraId="4D537ED4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Biswa Stores is at a critical juncture. While it has achieved impressive sales and profit figures, the hidden patterns in the data can drive even greater success. The questions we aim to answer include:</w:t>
      </w:r>
    </w:p>
    <w:p w14:paraId="173574D1" w14:textId="77777777" w:rsidR="00187035" w:rsidRPr="00187035" w:rsidRDefault="00187035" w:rsidP="00187035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Who are our top customers and products?</w:t>
      </w:r>
    </w:p>
    <w:p w14:paraId="78CF3BAE" w14:textId="77777777" w:rsidR="00187035" w:rsidRPr="00187035" w:rsidRDefault="00187035" w:rsidP="00187035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Which countries and segments drive the highest profits?</w:t>
      </w:r>
    </w:p>
    <w:p w14:paraId="41318689" w14:textId="77777777" w:rsidR="00187035" w:rsidRPr="00187035" w:rsidRDefault="00187035" w:rsidP="00187035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Where are we over-discounting, and how can we improve margins?</w:t>
      </w:r>
    </w:p>
    <w:p w14:paraId="24030738" w14:textId="77777777" w:rsidR="00187035" w:rsidRPr="00187035" w:rsidRDefault="00187035" w:rsidP="00187035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What do our monthly sales trends reveal about customer behavior?</w:t>
      </w:r>
    </w:p>
    <w:p w14:paraId="2338B3D5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These insights can transform decision-making, helping Biswa Stores grow smarter and more competitive.</w:t>
      </w:r>
    </w:p>
    <w:p w14:paraId="5157A69A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pict w14:anchorId="3238F023">
          <v:rect id="_x0000_i1062" style="width:0;height:1.5pt" o:hrstd="t" o:hr="t" fillcolor="#a0a0a0" stroked="f"/>
        </w:pict>
      </w:r>
    </w:p>
    <w:p w14:paraId="2A9F52F0" w14:textId="77777777" w:rsidR="00187035" w:rsidRPr="00187035" w:rsidRDefault="00187035" w:rsidP="00187035">
      <w:pPr>
        <w:rPr>
          <w:b/>
          <w:bCs/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2. Data in Action: What’s on the Dashboard?</w:t>
      </w:r>
    </w:p>
    <w:p w14:paraId="3D3D97BB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 xml:space="preserve">Here’s a quick snapshot of what’s happening in the attached dashboard. Click through and explore these </w:t>
      </w:r>
      <w:r w:rsidRPr="00187035">
        <w:rPr>
          <w:b/>
          <w:bCs/>
          <w:color w:val="000000" w:themeColor="text1"/>
          <w:sz w:val="28"/>
          <w:szCs w:val="28"/>
        </w:rPr>
        <w:t>interactive insights</w:t>
      </w:r>
      <w:r w:rsidRPr="00187035">
        <w:rPr>
          <w:color w:val="000000" w:themeColor="text1"/>
          <w:sz w:val="28"/>
          <w:szCs w:val="28"/>
        </w:rPr>
        <w:t>:</w:t>
      </w:r>
    </w:p>
    <w:p w14:paraId="7EF2B2E7" w14:textId="77777777" w:rsidR="00187035" w:rsidRPr="00187035" w:rsidRDefault="00187035" w:rsidP="00187035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Global Orders by Country:</w:t>
      </w:r>
    </w:p>
    <w:p w14:paraId="3FC63D2E" w14:textId="77777777" w:rsidR="00187035" w:rsidRPr="00187035" w:rsidRDefault="00187035" w:rsidP="0018703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Engage with the map</w:t>
      </w:r>
      <w:r w:rsidRPr="00187035">
        <w:rPr>
          <w:color w:val="000000" w:themeColor="text1"/>
          <w:sz w:val="28"/>
          <w:szCs w:val="28"/>
        </w:rPr>
        <w:t>: Hover over each country to see order volume and profit margin. Canada leads in orders (247K), but Germany delivers higher margins (15.7%).</w:t>
      </w:r>
    </w:p>
    <w:p w14:paraId="3325F1E4" w14:textId="78562C54" w:rsidR="00187035" w:rsidRPr="00187035" w:rsidRDefault="00187035" w:rsidP="00187035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Segment and Product Performance:</w:t>
      </w:r>
    </w:p>
    <w:p w14:paraId="3C0F9195" w14:textId="77777777" w:rsidR="00187035" w:rsidRPr="00187035" w:rsidRDefault="00187035" w:rsidP="00187035">
      <w:pPr>
        <w:ind w:left="1440"/>
        <w:rPr>
          <w:color w:val="000000" w:themeColor="text1"/>
          <w:sz w:val="28"/>
          <w:szCs w:val="28"/>
        </w:rPr>
      </w:pPr>
    </w:p>
    <w:p w14:paraId="06154073" w14:textId="77777777" w:rsidR="00187035" w:rsidRPr="00187035" w:rsidRDefault="00187035" w:rsidP="00187035">
      <w:pPr>
        <w:ind w:left="1440"/>
        <w:rPr>
          <w:color w:val="000000" w:themeColor="text1"/>
          <w:sz w:val="28"/>
          <w:szCs w:val="28"/>
        </w:rPr>
      </w:pPr>
    </w:p>
    <w:p w14:paraId="16F313C4" w14:textId="77777777" w:rsidR="00C31719" w:rsidRDefault="00C31719" w:rsidP="00C31719">
      <w:pPr>
        <w:ind w:left="1440"/>
        <w:rPr>
          <w:color w:val="000000" w:themeColor="text1"/>
          <w:sz w:val="28"/>
          <w:szCs w:val="28"/>
        </w:rPr>
      </w:pPr>
    </w:p>
    <w:p w14:paraId="51BD8C0C" w14:textId="0E4F656F" w:rsidR="00187035" w:rsidRPr="00187035" w:rsidRDefault="00187035" w:rsidP="0018703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 xml:space="preserve">Want to see </w:t>
      </w:r>
      <w:r w:rsidRPr="00187035">
        <w:rPr>
          <w:b/>
          <w:bCs/>
          <w:color w:val="000000" w:themeColor="text1"/>
          <w:sz w:val="28"/>
          <w:szCs w:val="28"/>
        </w:rPr>
        <w:t>who’s winning and who’s losing</w:t>
      </w:r>
      <w:r w:rsidRPr="00187035">
        <w:rPr>
          <w:color w:val="000000" w:themeColor="text1"/>
          <w:sz w:val="28"/>
          <w:szCs w:val="28"/>
        </w:rPr>
        <w:t>? Click on a segment (e.g., Channel Partners) to see the breakdown of product profitability. Amarilla shines with a 73% margin, while Velo underperforms for Enterprises.</w:t>
      </w:r>
    </w:p>
    <w:p w14:paraId="6FB2887D" w14:textId="77777777" w:rsidR="00187035" w:rsidRPr="00187035" w:rsidRDefault="00187035" w:rsidP="00187035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Discount Distribution Insights:</w:t>
      </w:r>
    </w:p>
    <w:p w14:paraId="2F2B2556" w14:textId="77777777" w:rsidR="00187035" w:rsidRPr="00187035" w:rsidRDefault="00187035" w:rsidP="0018703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Pie charts come alive—explore how 57.8% of discounts fall into the “high” category. Adjust filters to see its impact on specific products or regions.</w:t>
      </w:r>
    </w:p>
    <w:p w14:paraId="25442CE2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pict w14:anchorId="4D6137FF">
          <v:rect id="_x0000_i1063" style="width:0;height:1.5pt" o:hrstd="t" o:hr="t" fillcolor="#a0a0a0" stroked="f"/>
        </w:pict>
      </w:r>
    </w:p>
    <w:p w14:paraId="437AAF5F" w14:textId="77777777" w:rsidR="00187035" w:rsidRPr="00187035" w:rsidRDefault="00187035" w:rsidP="00187035">
      <w:pPr>
        <w:rPr>
          <w:b/>
          <w:bCs/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3. Data Behind the Scenes: How We Got Here</w:t>
      </w:r>
    </w:p>
    <w:p w14:paraId="54A69E1C" w14:textId="77777777" w:rsidR="00187035" w:rsidRPr="00187035" w:rsidRDefault="00187035" w:rsidP="00187035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Data Collection:</w:t>
      </w:r>
      <w:r w:rsidRPr="00187035">
        <w:rPr>
          <w:color w:val="000000" w:themeColor="text1"/>
          <w:sz w:val="28"/>
          <w:szCs w:val="28"/>
        </w:rPr>
        <w:t xml:space="preserve"> Pulled directly from </w:t>
      </w:r>
      <w:r w:rsidRPr="00187035">
        <w:rPr>
          <w:i/>
          <w:iCs/>
          <w:color w:val="000000" w:themeColor="text1"/>
          <w:sz w:val="28"/>
          <w:szCs w:val="28"/>
        </w:rPr>
        <w:t>Financial Sample (2)</w:t>
      </w:r>
      <w:r w:rsidRPr="00187035">
        <w:rPr>
          <w:color w:val="000000" w:themeColor="text1"/>
          <w:sz w:val="28"/>
          <w:szCs w:val="28"/>
        </w:rPr>
        <w:t>, covering all sales, profit, orders, and discounts.</w:t>
      </w:r>
    </w:p>
    <w:p w14:paraId="170C86C5" w14:textId="77777777" w:rsidR="00187035" w:rsidRPr="00187035" w:rsidRDefault="00187035" w:rsidP="00187035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Data Cleaning:</w:t>
      </w:r>
    </w:p>
    <w:p w14:paraId="569AEAF0" w14:textId="77777777" w:rsidR="00187035" w:rsidRPr="00187035" w:rsidRDefault="00187035" w:rsidP="00187035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Removed duplicates.</w:t>
      </w:r>
    </w:p>
    <w:p w14:paraId="1033DBF2" w14:textId="77777777" w:rsidR="00187035" w:rsidRPr="00187035" w:rsidRDefault="00187035" w:rsidP="00187035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Addressed missing fields using logical estimations.</w:t>
      </w:r>
    </w:p>
    <w:p w14:paraId="308995D4" w14:textId="77777777" w:rsidR="00187035" w:rsidRPr="00187035" w:rsidRDefault="00187035" w:rsidP="00187035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Standardized all currencies and formats for consistency.</w:t>
      </w:r>
    </w:p>
    <w:p w14:paraId="2945A15C" w14:textId="77777777" w:rsidR="00187035" w:rsidRPr="00187035" w:rsidRDefault="00187035" w:rsidP="00187035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Validation:</w:t>
      </w:r>
      <w:r w:rsidRPr="00187035">
        <w:rPr>
          <w:color w:val="000000" w:themeColor="text1"/>
          <w:sz w:val="28"/>
          <w:szCs w:val="28"/>
        </w:rPr>
        <w:t xml:space="preserve"> All KPIs cross-verified for accuracy. For example, profit margins were re-calculated as a percentage of sales.</w:t>
      </w:r>
    </w:p>
    <w:p w14:paraId="6F4C1ADD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pict w14:anchorId="25ADFDD7">
          <v:rect id="_x0000_i1064" style="width:0;height:1.5pt" o:hrstd="t" o:hr="t" fillcolor="#a0a0a0" stroked="f"/>
        </w:pict>
      </w:r>
    </w:p>
    <w:p w14:paraId="55AF8552" w14:textId="77777777" w:rsidR="00187035" w:rsidRPr="00187035" w:rsidRDefault="00187035" w:rsidP="00187035">
      <w:pPr>
        <w:rPr>
          <w:b/>
          <w:bCs/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4. Tools We Used to Bring It to Life</w:t>
      </w:r>
    </w:p>
    <w:p w14:paraId="499A9080" w14:textId="77777777" w:rsidR="00187035" w:rsidRPr="00187035" w:rsidRDefault="00187035" w:rsidP="00187035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Power BI:</w:t>
      </w:r>
      <w:r w:rsidRPr="00187035">
        <w:rPr>
          <w:color w:val="000000" w:themeColor="text1"/>
          <w:sz w:val="28"/>
          <w:szCs w:val="28"/>
        </w:rPr>
        <w:t xml:space="preserve"> This is your one-stop tool for exploring the dashboard. Its interactivity allows drilling into regions, segments, and products.</w:t>
      </w:r>
    </w:p>
    <w:p w14:paraId="56E4B40B" w14:textId="77777777" w:rsidR="00187035" w:rsidRPr="00187035" w:rsidRDefault="00187035" w:rsidP="00187035">
      <w:pPr>
        <w:ind w:left="720"/>
        <w:rPr>
          <w:color w:val="000000" w:themeColor="text1"/>
          <w:sz w:val="28"/>
          <w:szCs w:val="28"/>
        </w:rPr>
      </w:pPr>
    </w:p>
    <w:p w14:paraId="786C501F" w14:textId="42545116" w:rsidR="00187035" w:rsidRPr="00187035" w:rsidRDefault="00187035" w:rsidP="00187035">
      <w:pPr>
        <w:ind w:left="720"/>
        <w:rPr>
          <w:color w:val="000000" w:themeColor="text1"/>
          <w:sz w:val="28"/>
          <w:szCs w:val="28"/>
        </w:rPr>
      </w:pPr>
    </w:p>
    <w:p w14:paraId="4A392CED" w14:textId="3010DAEC" w:rsidR="00187035" w:rsidRPr="00C31719" w:rsidRDefault="00187035" w:rsidP="00C31719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Excel &amp; Python:</w:t>
      </w:r>
      <w:r w:rsidRPr="00187035">
        <w:rPr>
          <w:color w:val="000000" w:themeColor="text1"/>
          <w:sz w:val="28"/>
          <w:szCs w:val="28"/>
        </w:rPr>
        <w:t xml:space="preserve"> Power Query and Python scripts ensured your data was clean, validated, and ready for action.</w:t>
      </w:r>
    </w:p>
    <w:p w14:paraId="0FA5DB9D" w14:textId="20AA8EE8" w:rsidR="00187035" w:rsidRPr="00187035" w:rsidRDefault="00187035" w:rsidP="00187035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Storytelling Tools:</w:t>
      </w:r>
      <w:r w:rsidRPr="00187035">
        <w:rPr>
          <w:color w:val="000000" w:themeColor="text1"/>
          <w:sz w:val="28"/>
          <w:szCs w:val="28"/>
        </w:rPr>
        <w:t xml:space="preserve"> Visual and filter-based storytelling ensure every data point tells a compelling story.</w:t>
      </w:r>
    </w:p>
    <w:p w14:paraId="68E6D62C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pict w14:anchorId="1EEFF088">
          <v:rect id="_x0000_i1065" style="width:0;height:1.5pt" o:hrstd="t" o:hr="t" fillcolor="#a0a0a0" stroked="f"/>
        </w:pict>
      </w:r>
    </w:p>
    <w:p w14:paraId="7AB34267" w14:textId="77777777" w:rsidR="00187035" w:rsidRPr="00187035" w:rsidRDefault="00187035" w:rsidP="00187035">
      <w:pPr>
        <w:rPr>
          <w:b/>
          <w:bCs/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5. Interactive Dashboard Features</w:t>
      </w:r>
    </w:p>
    <w:p w14:paraId="4A076340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 xml:space="preserve">Your dashboard isn’t just static; it’s a </w:t>
      </w:r>
      <w:r w:rsidRPr="00187035">
        <w:rPr>
          <w:b/>
          <w:bCs/>
          <w:color w:val="000000" w:themeColor="text1"/>
          <w:sz w:val="28"/>
          <w:szCs w:val="28"/>
        </w:rPr>
        <w:t>tool for exploration and action</w:t>
      </w:r>
      <w:r w:rsidRPr="00187035">
        <w:rPr>
          <w:color w:val="000000" w:themeColor="text1"/>
          <w:sz w:val="28"/>
          <w:szCs w:val="28"/>
        </w:rPr>
        <w:t>:</w:t>
      </w:r>
    </w:p>
    <w:p w14:paraId="18777594" w14:textId="77777777" w:rsidR="00187035" w:rsidRPr="00187035" w:rsidRDefault="00187035" w:rsidP="00187035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Dynamic KPIs:</w:t>
      </w:r>
    </w:p>
    <w:p w14:paraId="39E674C0" w14:textId="77777777" w:rsidR="00187035" w:rsidRPr="00187035" w:rsidRDefault="00187035" w:rsidP="00187035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Click on different time periods or countries to watch the sales, profits, and margins adjust in real-time.</w:t>
      </w:r>
    </w:p>
    <w:p w14:paraId="5919B640" w14:textId="77777777" w:rsidR="00187035" w:rsidRPr="00187035" w:rsidRDefault="00187035" w:rsidP="00187035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 xml:space="preserve">See </w:t>
      </w:r>
      <w:r w:rsidRPr="00187035">
        <w:rPr>
          <w:b/>
          <w:bCs/>
          <w:color w:val="000000" w:themeColor="text1"/>
          <w:sz w:val="28"/>
          <w:szCs w:val="28"/>
        </w:rPr>
        <w:t>how discounts impact overall performance.</w:t>
      </w:r>
    </w:p>
    <w:p w14:paraId="4A71A08C" w14:textId="77777777" w:rsidR="00187035" w:rsidRPr="00187035" w:rsidRDefault="00187035" w:rsidP="00187035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Time Trends:</w:t>
      </w:r>
    </w:p>
    <w:p w14:paraId="0428F8E6" w14:textId="77777777" w:rsidR="00187035" w:rsidRPr="00187035" w:rsidRDefault="00187035" w:rsidP="00187035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Toggle through months to identify peaks and valleys in sales.</w:t>
      </w:r>
    </w:p>
    <w:p w14:paraId="32E14175" w14:textId="77777777" w:rsidR="00187035" w:rsidRPr="00187035" w:rsidRDefault="00187035" w:rsidP="00187035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Understand seasonal trends and plan promotions for peak months (e.g., June spikes).</w:t>
      </w:r>
    </w:p>
    <w:p w14:paraId="0698FE4C" w14:textId="77777777" w:rsidR="00187035" w:rsidRPr="00187035" w:rsidRDefault="00187035" w:rsidP="00187035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Product Insights:</w:t>
      </w:r>
    </w:p>
    <w:p w14:paraId="36606674" w14:textId="77777777" w:rsidR="00187035" w:rsidRDefault="00187035" w:rsidP="00187035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Want to focus on top-performing products like Paseo ($33M in sales)? Filter by product to see where they perform best geographically.</w:t>
      </w:r>
    </w:p>
    <w:p w14:paraId="15C52B50" w14:textId="77777777" w:rsidR="00C31719" w:rsidRDefault="00C31719" w:rsidP="00C31719">
      <w:pPr>
        <w:ind w:left="1440"/>
        <w:rPr>
          <w:color w:val="000000" w:themeColor="text1"/>
          <w:sz w:val="28"/>
          <w:szCs w:val="28"/>
        </w:rPr>
      </w:pPr>
    </w:p>
    <w:p w14:paraId="5ECC4481" w14:textId="77777777" w:rsidR="00C31719" w:rsidRDefault="00C31719" w:rsidP="00C31719">
      <w:pPr>
        <w:ind w:left="1440"/>
        <w:rPr>
          <w:color w:val="000000" w:themeColor="text1"/>
          <w:sz w:val="28"/>
          <w:szCs w:val="28"/>
        </w:rPr>
      </w:pPr>
    </w:p>
    <w:p w14:paraId="384FC1E3" w14:textId="77777777" w:rsidR="00C31719" w:rsidRPr="00187035" w:rsidRDefault="00C31719" w:rsidP="00C31719">
      <w:pPr>
        <w:ind w:left="1440"/>
        <w:rPr>
          <w:color w:val="000000" w:themeColor="text1"/>
          <w:sz w:val="28"/>
          <w:szCs w:val="28"/>
        </w:rPr>
      </w:pPr>
    </w:p>
    <w:p w14:paraId="498DF180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</w:p>
    <w:p w14:paraId="103248F4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</w:p>
    <w:p w14:paraId="2B473680" w14:textId="4A8DB066" w:rsidR="00187035" w:rsidRPr="00187035" w:rsidRDefault="00187035" w:rsidP="00187035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Profit Margin Drill-Down:</w:t>
      </w:r>
    </w:p>
    <w:p w14:paraId="6602957A" w14:textId="77777777" w:rsidR="00187035" w:rsidRPr="00187035" w:rsidRDefault="00187035" w:rsidP="00187035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 xml:space="preserve">Dig deeper into the </w:t>
      </w:r>
      <w:r w:rsidRPr="00187035">
        <w:rPr>
          <w:i/>
          <w:iCs/>
          <w:color w:val="000000" w:themeColor="text1"/>
          <w:sz w:val="28"/>
          <w:szCs w:val="28"/>
        </w:rPr>
        <w:t>Enterprise segment’s losses</w:t>
      </w:r>
      <w:r w:rsidRPr="00187035">
        <w:rPr>
          <w:color w:val="000000" w:themeColor="text1"/>
          <w:sz w:val="28"/>
          <w:szCs w:val="28"/>
        </w:rPr>
        <w:t>. Use filters to isolate specific regions or products dragging down the numbers.</w:t>
      </w:r>
    </w:p>
    <w:p w14:paraId="0C2D6661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pict w14:anchorId="75EB598F">
          <v:rect id="_x0000_i1066" style="width:0;height:1.5pt" o:hrstd="t" o:hr="t" fillcolor="#a0a0a0" stroked="f"/>
        </w:pict>
      </w:r>
    </w:p>
    <w:p w14:paraId="0C4896CD" w14:textId="66CDF276" w:rsidR="00187035" w:rsidRPr="00C31719" w:rsidRDefault="00187035" w:rsidP="00187035">
      <w:pPr>
        <w:rPr>
          <w:b/>
          <w:bCs/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6. Storytelling: What’s the Data Telling Us?</w:t>
      </w:r>
    </w:p>
    <w:p w14:paraId="2DD0F5AE" w14:textId="480BEB24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 xml:space="preserve">Here’s the big picture, broken into </w:t>
      </w:r>
      <w:r w:rsidRPr="00187035">
        <w:rPr>
          <w:b/>
          <w:bCs/>
          <w:color w:val="000000" w:themeColor="text1"/>
          <w:sz w:val="28"/>
          <w:szCs w:val="28"/>
        </w:rPr>
        <w:t>data-driven stories</w:t>
      </w:r>
      <w:r w:rsidRPr="00187035">
        <w:rPr>
          <w:color w:val="000000" w:themeColor="text1"/>
          <w:sz w:val="28"/>
          <w:szCs w:val="28"/>
        </w:rPr>
        <w:t xml:space="preserve"> for your business decisions:</w:t>
      </w:r>
    </w:p>
    <w:p w14:paraId="446DD2B4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a. Who’s Driving Sales?</w:t>
      </w:r>
    </w:p>
    <w:p w14:paraId="44390999" w14:textId="77777777" w:rsidR="00187035" w:rsidRPr="00187035" w:rsidRDefault="00187035" w:rsidP="00187035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Country Focus:</w:t>
      </w:r>
      <w:r w:rsidRPr="00187035">
        <w:rPr>
          <w:color w:val="000000" w:themeColor="text1"/>
          <w:sz w:val="28"/>
          <w:szCs w:val="28"/>
        </w:rPr>
        <w:t xml:space="preserve"> Canada and France lead in orders, but Germany delivers the best profit margins. Focus on scaling Germany’s operations to replicate its efficiency.</w:t>
      </w:r>
    </w:p>
    <w:p w14:paraId="5B3213FD" w14:textId="77777777" w:rsidR="00187035" w:rsidRPr="00187035" w:rsidRDefault="00187035" w:rsidP="00187035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Segment Analysis:</w:t>
      </w:r>
      <w:r w:rsidRPr="00187035">
        <w:rPr>
          <w:color w:val="000000" w:themeColor="text1"/>
          <w:sz w:val="28"/>
          <w:szCs w:val="28"/>
        </w:rPr>
        <w:t xml:space="preserve"> Channel Partners outperform across the board (73% profit margin). Invest in strengthening relationships and resources here.</w:t>
      </w:r>
    </w:p>
    <w:p w14:paraId="2B35AFD9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b. What About Our Products?</w:t>
      </w:r>
    </w:p>
    <w:p w14:paraId="45A7D0A1" w14:textId="77777777" w:rsidR="00187035" w:rsidRPr="00187035" w:rsidRDefault="00187035" w:rsidP="00187035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 xml:space="preserve">Paseo is the undisputed champion. But </w:t>
      </w:r>
      <w:r w:rsidRPr="00187035">
        <w:rPr>
          <w:b/>
          <w:bCs/>
          <w:color w:val="000000" w:themeColor="text1"/>
          <w:sz w:val="28"/>
          <w:szCs w:val="28"/>
        </w:rPr>
        <w:t>Velo</w:t>
      </w:r>
      <w:r w:rsidRPr="00187035">
        <w:rPr>
          <w:color w:val="000000" w:themeColor="text1"/>
          <w:sz w:val="28"/>
          <w:szCs w:val="28"/>
        </w:rPr>
        <w:t xml:space="preserve"> and </w:t>
      </w:r>
      <w:r w:rsidRPr="00187035">
        <w:rPr>
          <w:b/>
          <w:bCs/>
          <w:color w:val="000000" w:themeColor="text1"/>
          <w:sz w:val="28"/>
          <w:szCs w:val="28"/>
        </w:rPr>
        <w:t>Amarilla</w:t>
      </w:r>
      <w:r w:rsidRPr="00187035">
        <w:rPr>
          <w:color w:val="000000" w:themeColor="text1"/>
          <w:sz w:val="28"/>
          <w:szCs w:val="28"/>
        </w:rPr>
        <w:t xml:space="preserve"> are dragging down the Enterprise segment. It’s time to revisit pricing and promotion strategies for these products.</w:t>
      </w:r>
    </w:p>
    <w:p w14:paraId="5DA86A6D" w14:textId="77777777" w:rsidR="00187035" w:rsidRPr="00187035" w:rsidRDefault="00187035" w:rsidP="00187035">
      <w:pPr>
        <w:rPr>
          <w:b/>
          <w:bCs/>
          <w:color w:val="000000" w:themeColor="text1"/>
          <w:sz w:val="28"/>
          <w:szCs w:val="28"/>
        </w:rPr>
      </w:pPr>
    </w:p>
    <w:p w14:paraId="42D23D75" w14:textId="50D4A404" w:rsidR="00187035" w:rsidRDefault="00187035" w:rsidP="00187035">
      <w:pPr>
        <w:rPr>
          <w:b/>
          <w:bCs/>
          <w:color w:val="000000" w:themeColor="text1"/>
          <w:sz w:val="28"/>
          <w:szCs w:val="28"/>
        </w:rPr>
      </w:pPr>
    </w:p>
    <w:p w14:paraId="413795D6" w14:textId="77777777" w:rsidR="00C31719" w:rsidRDefault="00C31719" w:rsidP="00187035">
      <w:pPr>
        <w:rPr>
          <w:b/>
          <w:bCs/>
          <w:color w:val="000000" w:themeColor="text1"/>
          <w:sz w:val="28"/>
          <w:szCs w:val="28"/>
        </w:rPr>
      </w:pPr>
    </w:p>
    <w:p w14:paraId="0E1560A4" w14:textId="77777777" w:rsidR="00C31719" w:rsidRDefault="00C31719" w:rsidP="00187035">
      <w:pPr>
        <w:rPr>
          <w:b/>
          <w:bCs/>
          <w:color w:val="000000" w:themeColor="text1"/>
          <w:sz w:val="28"/>
          <w:szCs w:val="28"/>
        </w:rPr>
      </w:pPr>
    </w:p>
    <w:p w14:paraId="76EBB455" w14:textId="77777777" w:rsidR="00C31719" w:rsidRPr="00187035" w:rsidRDefault="00C31719" w:rsidP="00187035">
      <w:pPr>
        <w:rPr>
          <w:b/>
          <w:bCs/>
          <w:color w:val="000000" w:themeColor="text1"/>
          <w:sz w:val="28"/>
          <w:szCs w:val="28"/>
        </w:rPr>
      </w:pPr>
    </w:p>
    <w:p w14:paraId="29D8B47C" w14:textId="77777777" w:rsidR="00187035" w:rsidRPr="00187035" w:rsidRDefault="00187035" w:rsidP="00187035">
      <w:pPr>
        <w:rPr>
          <w:b/>
          <w:bCs/>
          <w:color w:val="000000" w:themeColor="text1"/>
          <w:sz w:val="28"/>
          <w:szCs w:val="28"/>
        </w:rPr>
      </w:pPr>
    </w:p>
    <w:p w14:paraId="51FB7E30" w14:textId="168C9264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c. Are We Over-Discounting?</w:t>
      </w:r>
    </w:p>
    <w:p w14:paraId="3824DF24" w14:textId="77777777" w:rsidR="00187035" w:rsidRPr="00187035" w:rsidRDefault="00187035" w:rsidP="00187035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High discounts (57.8%) dominate the strategy—but are they necessary? Drill into specific products (e.g., Montana) to see if discounts align with their sales performance.</w:t>
      </w:r>
    </w:p>
    <w:p w14:paraId="79912A89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d. Seasonal Sales Trends:</w:t>
      </w:r>
    </w:p>
    <w:p w14:paraId="5119CE64" w14:textId="77777777" w:rsidR="00187035" w:rsidRPr="00187035" w:rsidRDefault="00187035" w:rsidP="00187035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Sales peak during certain months (e.g., May and June). Capitalize on these trends with timely campaigns while addressing off-peak dips.</w:t>
      </w:r>
    </w:p>
    <w:p w14:paraId="3E2E166D" w14:textId="4B7219AA" w:rsidR="00187035" w:rsidRPr="00C31719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pict w14:anchorId="60D7C014">
          <v:rect id="_x0000_i1067" style="width:0;height:1.5pt" o:hrstd="t" o:hr="t" fillcolor="#a0a0a0" stroked="f"/>
        </w:pict>
      </w:r>
    </w:p>
    <w:p w14:paraId="05381DAC" w14:textId="024F7AFE" w:rsidR="00187035" w:rsidRPr="00187035" w:rsidRDefault="00187035" w:rsidP="00187035">
      <w:pPr>
        <w:rPr>
          <w:b/>
          <w:bCs/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7. Next Steps for Engagement</w:t>
      </w:r>
    </w:p>
    <w:p w14:paraId="54D70535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Here’s how you can use the dashboard to make informed, strategic decisions:</w:t>
      </w:r>
    </w:p>
    <w:p w14:paraId="57EFA528" w14:textId="77777777" w:rsidR="00187035" w:rsidRPr="00187035" w:rsidRDefault="00187035" w:rsidP="00187035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Optimize Discounts:</w:t>
      </w:r>
    </w:p>
    <w:p w14:paraId="1F9FE6BF" w14:textId="77777777" w:rsidR="00187035" w:rsidRPr="00187035" w:rsidRDefault="00187035" w:rsidP="00187035">
      <w:pPr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Use the profit margin vs. discount filters to find the sweet spot—maximizing sales without over-discounting.</w:t>
      </w:r>
    </w:p>
    <w:p w14:paraId="5463E07D" w14:textId="77777777" w:rsidR="00187035" w:rsidRPr="00187035" w:rsidRDefault="00187035" w:rsidP="00187035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Revive Enterprise Segment:</w:t>
      </w:r>
    </w:p>
    <w:p w14:paraId="16A7F09B" w14:textId="77777777" w:rsidR="00187035" w:rsidRDefault="00187035" w:rsidP="00187035">
      <w:pPr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Focus on products like Carretera and Velo to plug profit leaks in the Enterprise category.</w:t>
      </w:r>
    </w:p>
    <w:p w14:paraId="474D1430" w14:textId="77777777" w:rsidR="00C31719" w:rsidRDefault="00C31719" w:rsidP="00C31719">
      <w:pPr>
        <w:rPr>
          <w:color w:val="000000" w:themeColor="text1"/>
          <w:sz w:val="28"/>
          <w:szCs w:val="28"/>
        </w:rPr>
      </w:pPr>
    </w:p>
    <w:p w14:paraId="38C33A0E" w14:textId="77777777" w:rsidR="00C31719" w:rsidRDefault="00C31719" w:rsidP="00C31719">
      <w:pPr>
        <w:rPr>
          <w:color w:val="000000" w:themeColor="text1"/>
          <w:sz w:val="28"/>
          <w:szCs w:val="28"/>
        </w:rPr>
      </w:pPr>
    </w:p>
    <w:p w14:paraId="1E5A6428" w14:textId="77777777" w:rsidR="00C31719" w:rsidRDefault="00C31719" w:rsidP="00C31719">
      <w:pPr>
        <w:rPr>
          <w:color w:val="000000" w:themeColor="text1"/>
          <w:sz w:val="28"/>
          <w:szCs w:val="28"/>
        </w:rPr>
      </w:pPr>
    </w:p>
    <w:p w14:paraId="638092DD" w14:textId="77777777" w:rsidR="00C31719" w:rsidRDefault="00C31719" w:rsidP="00C31719">
      <w:pPr>
        <w:rPr>
          <w:color w:val="000000" w:themeColor="text1"/>
          <w:sz w:val="28"/>
          <w:szCs w:val="28"/>
        </w:rPr>
      </w:pPr>
    </w:p>
    <w:p w14:paraId="49623F80" w14:textId="77777777" w:rsidR="00C31719" w:rsidRDefault="00C31719" w:rsidP="00C31719">
      <w:pPr>
        <w:rPr>
          <w:color w:val="000000" w:themeColor="text1"/>
          <w:sz w:val="28"/>
          <w:szCs w:val="28"/>
        </w:rPr>
      </w:pPr>
    </w:p>
    <w:p w14:paraId="5FDAEB88" w14:textId="77777777" w:rsidR="00C31719" w:rsidRDefault="00C31719" w:rsidP="00C31719">
      <w:pPr>
        <w:rPr>
          <w:color w:val="000000" w:themeColor="text1"/>
          <w:sz w:val="28"/>
          <w:szCs w:val="28"/>
        </w:rPr>
      </w:pPr>
    </w:p>
    <w:p w14:paraId="2090836B" w14:textId="77777777" w:rsidR="00C31719" w:rsidRPr="00187035" w:rsidRDefault="00C31719" w:rsidP="00C31719">
      <w:pPr>
        <w:rPr>
          <w:color w:val="000000" w:themeColor="text1"/>
          <w:sz w:val="28"/>
          <w:szCs w:val="28"/>
        </w:rPr>
      </w:pPr>
    </w:p>
    <w:p w14:paraId="172FE66C" w14:textId="1B4D2701" w:rsidR="00187035" w:rsidRPr="00C31719" w:rsidRDefault="00187035" w:rsidP="00C31719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Focus on Efficiency:</w:t>
      </w:r>
    </w:p>
    <w:p w14:paraId="2576B6E8" w14:textId="515D1BDF" w:rsidR="00187035" w:rsidRPr="00187035" w:rsidRDefault="00187035" w:rsidP="00C31719">
      <w:pPr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Invest more resources in Germany and explore replicating its high-margin strategy in the U.S. and Mexico.</w:t>
      </w:r>
    </w:p>
    <w:p w14:paraId="56539947" w14:textId="77777777" w:rsidR="00187035" w:rsidRPr="00187035" w:rsidRDefault="00187035" w:rsidP="00187035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187035">
        <w:rPr>
          <w:b/>
          <w:bCs/>
          <w:color w:val="000000" w:themeColor="text1"/>
          <w:sz w:val="28"/>
          <w:szCs w:val="28"/>
        </w:rPr>
        <w:t>Plan Ahead for Seasonal Trends:</w:t>
      </w:r>
    </w:p>
    <w:p w14:paraId="602C1F12" w14:textId="77777777" w:rsidR="00187035" w:rsidRPr="00187035" w:rsidRDefault="00187035" w:rsidP="00187035">
      <w:pPr>
        <w:numPr>
          <w:ilvl w:val="1"/>
          <w:numId w:val="10"/>
        </w:numPr>
        <w:rPr>
          <w:color w:val="000000" w:themeColor="text1"/>
          <w:sz w:val="28"/>
          <w:szCs w:val="28"/>
        </w:rPr>
      </w:pPr>
      <w:r w:rsidRPr="00187035">
        <w:rPr>
          <w:color w:val="000000" w:themeColor="text1"/>
          <w:sz w:val="28"/>
          <w:szCs w:val="28"/>
        </w:rPr>
        <w:t>Develop campaigns targeting the months when sales naturally spike.</w:t>
      </w:r>
    </w:p>
    <w:p w14:paraId="2A450136" w14:textId="77777777" w:rsidR="00187035" w:rsidRPr="00187035" w:rsidRDefault="00187035" w:rsidP="00187035">
      <w:pPr>
        <w:rPr>
          <w:color w:val="000000" w:themeColor="text1"/>
          <w:sz w:val="28"/>
          <w:szCs w:val="28"/>
        </w:rPr>
      </w:pPr>
    </w:p>
    <w:sectPr w:rsidR="00187035" w:rsidRPr="00187035" w:rsidSect="004B6B3F">
      <w:headerReference w:type="default" r:id="rId12"/>
      <w:footerReference w:type="default" r:id="rId13"/>
      <w:pgSz w:w="12240" w:h="15840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3A2F8" w14:textId="77777777" w:rsidR="00A15E80" w:rsidRDefault="00A15E80" w:rsidP="00A73962">
      <w:pPr>
        <w:spacing w:before="0" w:after="0" w:line="240" w:lineRule="auto"/>
      </w:pPr>
      <w:r>
        <w:separator/>
      </w:r>
    </w:p>
  </w:endnote>
  <w:endnote w:type="continuationSeparator" w:id="0">
    <w:p w14:paraId="142AD5FB" w14:textId="77777777" w:rsidR="00A15E80" w:rsidRDefault="00A15E80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09F28" w14:textId="77777777" w:rsidR="0061783A" w:rsidRDefault="00EA6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58336EC" wp14:editId="75DEF1BE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Straight Connector 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8ACA9A" id="Straight Connector 31" o:spid="_x0000_s1026" alt="&quot;&quot;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ED0974" wp14:editId="14904B55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0FF8E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alt="&quot;&quot;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7D95B" w14:textId="77777777" w:rsidR="00A15E80" w:rsidRDefault="00A15E80" w:rsidP="00A73962">
      <w:pPr>
        <w:spacing w:before="0" w:after="0" w:line="240" w:lineRule="auto"/>
      </w:pPr>
      <w:r>
        <w:separator/>
      </w:r>
    </w:p>
  </w:footnote>
  <w:footnote w:type="continuationSeparator" w:id="0">
    <w:p w14:paraId="3FF88A9B" w14:textId="77777777" w:rsidR="00A15E80" w:rsidRDefault="00A15E80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8D16E" w14:textId="77777777" w:rsidR="00A73962" w:rsidRDefault="00EA61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22EEBE" wp14:editId="6F2DD7C5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Straight Connector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313D10" id="Straight Connector 12" o:spid="_x0000_s1026" alt="&quot;&quot;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4CBB9E5F" wp14:editId="54B77B73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0F8789" id="Group 10" o:spid="_x0000_s1026" alt="&quot;&quot;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">
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07DBEC" wp14:editId="2E8CAADA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CB73" w14:textId="77777777" w:rsidR="00A73962" w:rsidRDefault="00A73962" w:rsidP="00A7396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Oval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Oval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Oval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Oval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Oval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7DBEC" id="Group 44" o:spid="_x0000_s1029" alt="&quot;&quot;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9" o:spid="_x0000_s1030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<v:stroke opacity="6682f"/>
                <v:textbox>
                  <w:txbxContent>
                    <w:p w14:paraId="7EA6CB73" w14:textId="77777777" w:rsidR="00A73962" w:rsidRDefault="00A73962" w:rsidP="00A7396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  <v:shape id="Oval 11" o:spid="_x0000_s1031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2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3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Oval 11" o:spid="_x0000_s1034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<v:fill opacity="771f"/>
                <v:stroke dashstyle="1 1"/>
              </v:shape>
              <v:shape id="Oval 11" o:spid="_x0000_s1035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6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45E6F"/>
    <w:multiLevelType w:val="multilevel"/>
    <w:tmpl w:val="0532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E40C0"/>
    <w:multiLevelType w:val="multilevel"/>
    <w:tmpl w:val="9D7C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277A"/>
    <w:multiLevelType w:val="multilevel"/>
    <w:tmpl w:val="67E6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20261"/>
    <w:multiLevelType w:val="multilevel"/>
    <w:tmpl w:val="F4A6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A07C8"/>
    <w:multiLevelType w:val="multilevel"/>
    <w:tmpl w:val="61BC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9286D"/>
    <w:multiLevelType w:val="multilevel"/>
    <w:tmpl w:val="25B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8074D"/>
    <w:multiLevelType w:val="multilevel"/>
    <w:tmpl w:val="AF38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0460E"/>
    <w:multiLevelType w:val="multilevel"/>
    <w:tmpl w:val="97DE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67F06"/>
    <w:multiLevelType w:val="multilevel"/>
    <w:tmpl w:val="BEE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36889"/>
    <w:multiLevelType w:val="multilevel"/>
    <w:tmpl w:val="248E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882763">
    <w:abstractNumId w:val="5"/>
  </w:num>
  <w:num w:numId="2" w16cid:durableId="507016003">
    <w:abstractNumId w:val="9"/>
  </w:num>
  <w:num w:numId="3" w16cid:durableId="2095660236">
    <w:abstractNumId w:val="3"/>
  </w:num>
  <w:num w:numId="4" w16cid:durableId="663322382">
    <w:abstractNumId w:val="1"/>
  </w:num>
  <w:num w:numId="5" w16cid:durableId="735980338">
    <w:abstractNumId w:val="4"/>
  </w:num>
  <w:num w:numId="6" w16cid:durableId="377513210">
    <w:abstractNumId w:val="8"/>
  </w:num>
  <w:num w:numId="7" w16cid:durableId="1250430260">
    <w:abstractNumId w:val="6"/>
  </w:num>
  <w:num w:numId="8" w16cid:durableId="164245353">
    <w:abstractNumId w:val="7"/>
  </w:num>
  <w:num w:numId="9" w16cid:durableId="1772775517">
    <w:abstractNumId w:val="0"/>
  </w:num>
  <w:num w:numId="10" w16cid:durableId="296296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35"/>
    <w:rsid w:val="0005265C"/>
    <w:rsid w:val="00064E34"/>
    <w:rsid w:val="00066146"/>
    <w:rsid w:val="00150F68"/>
    <w:rsid w:val="00162EBC"/>
    <w:rsid w:val="00187035"/>
    <w:rsid w:val="002152E0"/>
    <w:rsid w:val="002345E8"/>
    <w:rsid w:val="00236E81"/>
    <w:rsid w:val="003219F9"/>
    <w:rsid w:val="00360CE9"/>
    <w:rsid w:val="003F73A0"/>
    <w:rsid w:val="004B6B3F"/>
    <w:rsid w:val="005834D8"/>
    <w:rsid w:val="005C0F38"/>
    <w:rsid w:val="005C2210"/>
    <w:rsid w:val="0061783A"/>
    <w:rsid w:val="0062123A"/>
    <w:rsid w:val="00621A41"/>
    <w:rsid w:val="00646E75"/>
    <w:rsid w:val="006678EB"/>
    <w:rsid w:val="006B2FA2"/>
    <w:rsid w:val="006F5536"/>
    <w:rsid w:val="00732198"/>
    <w:rsid w:val="007330E9"/>
    <w:rsid w:val="00785819"/>
    <w:rsid w:val="007D659F"/>
    <w:rsid w:val="008944C7"/>
    <w:rsid w:val="0091088D"/>
    <w:rsid w:val="00A126B4"/>
    <w:rsid w:val="00A15E80"/>
    <w:rsid w:val="00A73962"/>
    <w:rsid w:val="00AA3E47"/>
    <w:rsid w:val="00AC29EE"/>
    <w:rsid w:val="00B65A30"/>
    <w:rsid w:val="00BA61AF"/>
    <w:rsid w:val="00C208AD"/>
    <w:rsid w:val="00C31719"/>
    <w:rsid w:val="00D12306"/>
    <w:rsid w:val="00D375C1"/>
    <w:rsid w:val="00D56C9E"/>
    <w:rsid w:val="00D90AFC"/>
    <w:rsid w:val="00E15164"/>
    <w:rsid w:val="00E55D74"/>
    <w:rsid w:val="00EA6114"/>
    <w:rsid w:val="00EB2F7C"/>
    <w:rsid w:val="00EB788C"/>
    <w:rsid w:val="00F55434"/>
    <w:rsid w:val="00F85F10"/>
    <w:rsid w:val="00F948C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5725E"/>
  <w14:defaultImageDpi w14:val="32767"/>
  <w15:chartTrackingRefBased/>
  <w15:docId w15:val="{0698CC68-4514-42CF-B92E-1A9401F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3F7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F73A0"/>
    <w:rPr>
      <w:b/>
      <w:bCs/>
    </w:rPr>
  </w:style>
  <w:style w:type="paragraph" w:customStyle="1" w:styleId="ContactInfo">
    <w:name w:val="Contact Inf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Website">
    <w:name w:val="Website"/>
    <w:basedOn w:val="Normal"/>
    <w:qFormat/>
    <w:rsid w:val="00F85F10"/>
    <w:pPr>
      <w:ind w:left="-2160"/>
    </w:pPr>
  </w:style>
  <w:style w:type="paragraph" w:customStyle="1" w:styleId="Name">
    <w:name w:val="Name"/>
    <w:basedOn w:val="Normal"/>
    <w:qFormat/>
    <w:rsid w:val="00F85F10"/>
    <w:rPr>
      <w:b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6678EB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oSpacing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swanath\AppData\Roaming\Microsoft\Templates\Hexagon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letterhead</Template>
  <TotalTime>17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</dc:creator>
  <cp:keywords/>
  <dc:description/>
  <cp:lastModifiedBy>Biswanath Singh</cp:lastModifiedBy>
  <cp:revision>4</cp:revision>
  <dcterms:created xsi:type="dcterms:W3CDTF">2024-11-23T15:39:00Z</dcterms:created>
  <dcterms:modified xsi:type="dcterms:W3CDTF">2024-11-23T15:56:00Z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